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02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60"/>
        <w:gridCol w:w="3756"/>
      </w:tblGrid>
      <w:tr w:rsidR="007A0F44" w:rsidRPr="00565B06" w14:paraId="552B3763" w14:textId="77777777" w:rsidTr="0013506D">
        <w:trPr>
          <w:trHeight w:hRule="exact" w:val="1588"/>
        </w:trPr>
        <w:tc>
          <w:tcPr>
            <w:tcW w:w="5060" w:type="dxa"/>
            <w:tcMar>
              <w:right w:w="144" w:type="dxa"/>
            </w:tcMar>
            <w:vAlign w:val="bottom"/>
          </w:tcPr>
          <w:p w14:paraId="394CDA7C" w14:textId="2BAD7F9B" w:rsidR="007A0F44" w:rsidRPr="0013506D" w:rsidRDefault="0013506D" w:rsidP="00174A87">
            <w:pPr>
              <w:pStyle w:val="Title"/>
              <w:rPr>
                <w:b/>
                <w:bCs/>
                <w:sz w:val="72"/>
                <w:szCs w:val="72"/>
              </w:rPr>
            </w:pPr>
            <w:r w:rsidRPr="0013506D">
              <w:rPr>
                <w:b/>
                <w:bCs/>
                <w:sz w:val="72"/>
                <w:szCs w:val="72"/>
              </w:rPr>
              <w:t>Gawali</w:t>
            </w:r>
          </w:p>
          <w:p w14:paraId="546698A5" w14:textId="55D8F652" w:rsidR="007A0F44" w:rsidRPr="0013506D" w:rsidRDefault="0013506D" w:rsidP="00174A87">
            <w:pPr>
              <w:pStyle w:val="Subtitle"/>
              <w:rPr>
                <w:sz w:val="72"/>
                <w:szCs w:val="72"/>
              </w:rPr>
            </w:pPr>
            <w:r w:rsidRPr="0013506D">
              <w:rPr>
                <w:sz w:val="72"/>
                <w:szCs w:val="72"/>
              </w:rPr>
              <w:t>Komal</w:t>
            </w:r>
          </w:p>
        </w:tc>
        <w:tc>
          <w:tcPr>
            <w:tcW w:w="3756" w:type="dxa"/>
            <w:tcMar>
              <w:left w:w="144" w:type="dxa"/>
            </w:tcMar>
            <w:vAlign w:val="bottom"/>
          </w:tcPr>
          <w:p w14:paraId="7EFAC45C" w14:textId="0846830B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4B6F7FD41CD42CB9593888B426EDED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F718F9">
                  <w:t>Navi Mumbai</w:t>
                </w:r>
                <w:r w:rsidR="0013506D">
                  <w:t>, India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8B4625E" wp14:editId="1B2EA73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863EB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54BF621" w14:textId="19144461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B9DD89FB19F147F3A46FAABEEE60BB6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13506D">
                  <w:t>7447398056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7D18E25" wp14:editId="6D46FEE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17042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E282549" w14:textId="2472B0D5" w:rsidR="007A0F44" w:rsidRPr="00565B06" w:rsidRDefault="00000000" w:rsidP="0013506D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F1494C35F0CF4574ACEAA5C7BC07789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E477F">
                  <w:t>g</w:t>
                </w:r>
                <w:r w:rsidR="0013506D">
                  <w:t>awalichaitu2021@gmail.com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7ACC49F" wp14:editId="19FFDB4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42441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46CA9A6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5F8B0F2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80AF470" wp14:editId="2750235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2812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0A927E7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91722920F1044EB5B05226B744ACEE74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03542EFA" w14:textId="69DEF338" w:rsidR="007C0E0E" w:rsidRPr="00565B06" w:rsidRDefault="0013506D" w:rsidP="0013506D">
      <w:pPr>
        <w:pStyle w:val="BodyText"/>
        <w:spacing w:before="132"/>
        <w:ind w:left="160" w:right="216" w:firstLine="719"/>
        <w:jc w:val="both"/>
      </w:pP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technology integrates with business functionalities to enhance business process I look forward to the</w:t>
      </w:r>
      <w:r>
        <w:rPr>
          <w:spacing w:val="1"/>
        </w:rPr>
        <w:t xml:space="preserve"> </w:t>
      </w:r>
      <w:r>
        <w:t>opportunities</w:t>
      </w:r>
      <w:r>
        <w:rPr>
          <w:spacing w:val="18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analytical</w:t>
      </w:r>
      <w:r>
        <w:rPr>
          <w:spacing w:val="18"/>
        </w:rPr>
        <w:t xml:space="preserve"> </w:t>
      </w:r>
      <w:r>
        <w:t>skills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combination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technical</w:t>
      </w:r>
      <w:r>
        <w:rPr>
          <w:spacing w:val="19"/>
        </w:rPr>
        <w:t xml:space="preserve"> </w:t>
      </w:r>
      <w:r>
        <w:t>expertise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phases of enterprise</w:t>
      </w:r>
      <w:r>
        <w:rPr>
          <w:spacing w:val="-1"/>
        </w:rPr>
        <w:t xml:space="preserve"> </w:t>
      </w:r>
      <w:r>
        <w:t>development, implementation, and</w:t>
      </w:r>
      <w:r>
        <w:rPr>
          <w:spacing w:val="-9"/>
        </w:rPr>
        <w:t xml:space="preserve"> </w:t>
      </w:r>
      <w:r>
        <w:t>maintenance.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46640D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9AD894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901D4F0" wp14:editId="1652CC7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896E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73829C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A82889CA926042C0A3ABB62089366207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1D13081" w14:textId="752E9326" w:rsidR="005E088C" w:rsidRPr="00565B06" w:rsidRDefault="0013506D" w:rsidP="00B47E1E">
      <w:pPr>
        <w:pStyle w:val="Heading2"/>
      </w:pPr>
      <w:r>
        <w:t>Test Analyst-QA</w:t>
      </w:r>
      <w:r w:rsidR="005E088C" w:rsidRPr="00565B06">
        <w:t xml:space="preserve"> | </w:t>
      </w:r>
      <w:r>
        <w:rPr>
          <w:rStyle w:val="Emphasis"/>
        </w:rPr>
        <w:t>Tech Mahindra</w:t>
      </w:r>
    </w:p>
    <w:p w14:paraId="513E6D2D" w14:textId="6412BBA7" w:rsidR="005E088C" w:rsidRPr="00565B06" w:rsidRDefault="0013506D" w:rsidP="004F199F">
      <w:pPr>
        <w:pStyle w:val="Heading3"/>
      </w:pPr>
      <w:r>
        <w:t>0</w:t>
      </w:r>
      <w:r w:rsidR="003B7D3E">
        <w:t>3</w:t>
      </w:r>
      <w:r>
        <w:t>/2021</w:t>
      </w:r>
      <w:r w:rsidR="005E088C" w:rsidRPr="00565B06">
        <w:t xml:space="preserve"> – </w:t>
      </w:r>
      <w:r>
        <w:t>current</w:t>
      </w:r>
    </w:p>
    <w:p w14:paraId="44805E2C" w14:textId="61478E09" w:rsidR="0013506D" w:rsidRDefault="0013506D" w:rsidP="0013506D">
      <w:pPr>
        <w:rPr>
          <w:b/>
          <w:bCs/>
        </w:rPr>
      </w:pPr>
      <w:r>
        <w:rPr>
          <w:b/>
          <w:bCs/>
        </w:rPr>
        <w:t xml:space="preserve">Project name: </w:t>
      </w:r>
      <w:proofErr w:type="spellStart"/>
      <w:r>
        <w:rPr>
          <w:b/>
          <w:bCs/>
        </w:rPr>
        <w:t>AltaPoint</w:t>
      </w:r>
      <w:proofErr w:type="spellEnd"/>
    </w:p>
    <w:p w14:paraId="57F3312D" w14:textId="613C2852" w:rsidR="005E088C" w:rsidRDefault="0013506D" w:rsidP="005E088C">
      <w:pPr>
        <w:rPr>
          <w:b/>
          <w:bCs/>
        </w:rPr>
      </w:pPr>
      <w:r w:rsidRPr="0013506D">
        <w:rPr>
          <w:b/>
          <w:bCs/>
          <w:sz w:val="28"/>
          <w:szCs w:val="28"/>
        </w:rPr>
        <w:t>Roles And responsibilities</w:t>
      </w:r>
      <w:r>
        <w:rPr>
          <w:b/>
          <w:bCs/>
        </w:rPr>
        <w:t>:</w:t>
      </w:r>
    </w:p>
    <w:p w14:paraId="6D3C0CD4" w14:textId="77777777" w:rsidR="0013506D" w:rsidRDefault="0013506D" w:rsidP="0013506D">
      <w:pPr>
        <w:numPr>
          <w:ilvl w:val="0"/>
          <w:numId w:val="16"/>
        </w:numPr>
        <w:spacing w:after="116" w:line="250" w:lineRule="auto"/>
      </w:pPr>
      <w:r>
        <w:t>Creation of detailed test conditions and test cases from the Requirement document.</w:t>
      </w:r>
    </w:p>
    <w:p w14:paraId="33C51036" w14:textId="77777777" w:rsidR="0013506D" w:rsidRDefault="0013506D" w:rsidP="0013506D">
      <w:pPr>
        <w:numPr>
          <w:ilvl w:val="0"/>
          <w:numId w:val="16"/>
        </w:numPr>
        <w:spacing w:after="116" w:line="250" w:lineRule="auto"/>
      </w:pPr>
      <w:r>
        <w:t xml:space="preserve">Performing Retesting of defects and system regression testing making sure present defect has not </w:t>
      </w:r>
      <w:proofErr w:type="gramStart"/>
      <w:r>
        <w:t>lead</w:t>
      </w:r>
      <w:proofErr w:type="gramEnd"/>
      <w:r>
        <w:t xml:space="preserve"> to some other defect in the application. </w:t>
      </w:r>
    </w:p>
    <w:p w14:paraId="2A0BB060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Have good knowledge of working in project with </w:t>
      </w:r>
      <w:r w:rsidRPr="00AC0079">
        <w:rPr>
          <w:b/>
          <w:bCs/>
        </w:rPr>
        <w:t>AGILE</w:t>
      </w:r>
      <w:r>
        <w:t xml:space="preserve"> model.  </w:t>
      </w:r>
    </w:p>
    <w:p w14:paraId="1D7A14AA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Understand the FRS document and </w:t>
      </w:r>
      <w:proofErr w:type="spellStart"/>
      <w:r>
        <w:t>analyse</w:t>
      </w:r>
      <w:proofErr w:type="spellEnd"/>
      <w:r>
        <w:t xml:space="preserve"> the requirement. </w:t>
      </w:r>
    </w:p>
    <w:p w14:paraId="6F7783AA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Prepare the test cases from use cases. </w:t>
      </w:r>
    </w:p>
    <w:p w14:paraId="08E3A11C" w14:textId="77777777" w:rsidR="0013506D" w:rsidRDefault="0013506D" w:rsidP="0013506D">
      <w:pPr>
        <w:numPr>
          <w:ilvl w:val="0"/>
          <w:numId w:val="16"/>
        </w:numPr>
        <w:spacing w:after="83" w:line="250" w:lineRule="auto"/>
      </w:pPr>
      <w:r>
        <w:t xml:space="preserve">Responsible for Smoke testing. </w:t>
      </w:r>
    </w:p>
    <w:p w14:paraId="5BE3CB79" w14:textId="46CB8615" w:rsidR="0013506D" w:rsidRPr="0013506D" w:rsidRDefault="0013506D" w:rsidP="0013506D">
      <w:pPr>
        <w:numPr>
          <w:ilvl w:val="0"/>
          <w:numId w:val="16"/>
        </w:numPr>
        <w:spacing w:after="83" w:line="250" w:lineRule="auto"/>
      </w:pPr>
      <w:r>
        <w:t>Execute the test case to validate customer requirement.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8357C4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B27EBD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7B8DF6" wp14:editId="7C01D2D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73BA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5B4E803" w14:textId="5F5836E4" w:rsidR="00143224" w:rsidRPr="00565B06" w:rsidRDefault="0013506D" w:rsidP="00AD6216">
            <w:pPr>
              <w:pStyle w:val="Heading1"/>
              <w:outlineLvl w:val="0"/>
            </w:pPr>
            <w:r>
              <w:t>key skill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C0B00AC" w14:textId="77777777" w:rsidTr="00B14C71">
        <w:trPr>
          <w:trHeight w:val="1186"/>
        </w:trPr>
        <w:tc>
          <w:tcPr>
            <w:tcW w:w="4320" w:type="dxa"/>
          </w:tcPr>
          <w:p w14:paraId="012E8D8A" w14:textId="77777777" w:rsidR="0013506D" w:rsidRPr="00D87E29" w:rsidRDefault="0013506D" w:rsidP="0013506D">
            <w:pPr>
              <w:pStyle w:val="ListBullet"/>
            </w:pPr>
            <w:r w:rsidRPr="00D87E29">
              <w:t xml:space="preserve">Test Management tools: JIRA. </w:t>
            </w:r>
          </w:p>
          <w:p w14:paraId="7489702D" w14:textId="77777777" w:rsidR="00316CE4" w:rsidRDefault="0013506D" w:rsidP="0013506D">
            <w:pPr>
              <w:pStyle w:val="ListBullet"/>
            </w:pPr>
            <w:r w:rsidRPr="00D87E29">
              <w:t>Testing Tools: Selenium WebDriver with JAVA.</w:t>
            </w:r>
          </w:p>
          <w:p w14:paraId="15FC6B25" w14:textId="77777777" w:rsidR="0013506D" w:rsidRDefault="0013506D" w:rsidP="0013506D">
            <w:pPr>
              <w:pStyle w:val="ListBullet"/>
            </w:pPr>
            <w:r>
              <w:t>Test Script Language: Java.</w:t>
            </w:r>
          </w:p>
          <w:p w14:paraId="61EE1BB6" w14:textId="1B233F63" w:rsidR="00B14C71" w:rsidRPr="00565B06" w:rsidRDefault="00B14C71" w:rsidP="0013506D">
            <w:pPr>
              <w:pStyle w:val="ListBullet"/>
            </w:pPr>
            <w:proofErr w:type="gramStart"/>
            <w:r>
              <w:t>Other</w:t>
            </w:r>
            <w:proofErr w:type="gramEnd"/>
            <w:r>
              <w:t xml:space="preserve"> tool: POSTMAN, GitHub.</w:t>
            </w:r>
          </w:p>
        </w:tc>
        <w:tc>
          <w:tcPr>
            <w:tcW w:w="4320" w:type="dxa"/>
            <w:tcMar>
              <w:left w:w="576" w:type="dxa"/>
            </w:tcMar>
          </w:tcPr>
          <w:p w14:paraId="7DC43952" w14:textId="77777777" w:rsidR="0013506D" w:rsidRDefault="0013506D" w:rsidP="0013506D">
            <w:pPr>
              <w:pStyle w:val="ListBullet"/>
              <w:spacing w:line="400" w:lineRule="exact"/>
              <w:ind w:left="288" w:hanging="288"/>
            </w:pPr>
            <w:r w:rsidRPr="00D87E29">
              <w:t xml:space="preserve">DBMS: Oracle </w:t>
            </w:r>
            <w:proofErr w:type="gramStart"/>
            <w:r w:rsidRPr="00D87E29">
              <w:t>And</w:t>
            </w:r>
            <w:proofErr w:type="gramEnd"/>
            <w:r w:rsidRPr="00D87E29">
              <w:t xml:space="preserve"> MySQL. </w:t>
            </w:r>
          </w:p>
          <w:p w14:paraId="6BD7EB35" w14:textId="6428FAF7" w:rsidR="0013506D" w:rsidRDefault="0013506D" w:rsidP="0013506D">
            <w:pPr>
              <w:pStyle w:val="ListBullet"/>
              <w:spacing w:line="400" w:lineRule="exact"/>
              <w:ind w:left="288" w:hanging="288"/>
            </w:pPr>
            <w:r>
              <w:t>Operating System: Windows family.</w:t>
            </w:r>
          </w:p>
          <w:p w14:paraId="1330C574" w14:textId="62C038E6" w:rsidR="00B14C71" w:rsidRDefault="00B14C71" w:rsidP="0013506D">
            <w:pPr>
              <w:pStyle w:val="ListBullet"/>
              <w:spacing w:line="400" w:lineRule="exact"/>
              <w:ind w:left="288" w:hanging="288"/>
            </w:pPr>
            <w:r>
              <w:t>Language: JAVA, SQL</w:t>
            </w:r>
          </w:p>
          <w:p w14:paraId="6CADA11F" w14:textId="2925A4CE" w:rsidR="0013506D" w:rsidRPr="00565B06" w:rsidRDefault="0013506D" w:rsidP="0013506D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198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94"/>
        <w:gridCol w:w="8288"/>
      </w:tblGrid>
      <w:tr w:rsidR="0013506D" w:rsidRPr="00565B06" w14:paraId="7E9D66DE" w14:textId="77777777" w:rsidTr="00B14C71">
        <w:trPr>
          <w:trHeight w:val="598"/>
        </w:trPr>
        <w:tc>
          <w:tcPr>
            <w:tcW w:w="694" w:type="dxa"/>
            <w:tcMar>
              <w:right w:w="216" w:type="dxa"/>
            </w:tcMar>
            <w:vAlign w:val="bottom"/>
          </w:tcPr>
          <w:p w14:paraId="4912569F" w14:textId="77777777" w:rsidR="0013506D" w:rsidRPr="00565B06" w:rsidRDefault="0013506D" w:rsidP="00CB1B9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4D90D2" wp14:editId="35B987E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82E7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88" w:type="dxa"/>
          </w:tcPr>
          <w:p w14:paraId="5F91FCD5" w14:textId="77777777" w:rsidR="0013506D" w:rsidRPr="00565B06" w:rsidRDefault="00000000" w:rsidP="00CB1B9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332AA26B8504586BD8A6885B674F31E"/>
                </w:placeholder>
                <w:temporary/>
                <w:showingPlcHdr/>
                <w15:appearance w15:val="hidden"/>
              </w:sdtPr>
              <w:sdtContent>
                <w:r w:rsidR="0013506D" w:rsidRPr="0013506D">
                  <w:rPr>
                    <w:rFonts w:cstheme="majorHAnsi"/>
                  </w:rPr>
                  <w:t>Education</w:t>
                </w:r>
              </w:sdtContent>
            </w:sdt>
          </w:p>
        </w:tc>
      </w:tr>
    </w:tbl>
    <w:p w14:paraId="77805DA3" w14:textId="77777777" w:rsidR="0013506D" w:rsidRPr="00565B06" w:rsidRDefault="0013506D" w:rsidP="0013506D">
      <w:pPr>
        <w:pStyle w:val="Heading2"/>
      </w:pPr>
      <w:r>
        <w:t>M.Sc.</w:t>
      </w:r>
      <w:r w:rsidRPr="00565B06">
        <w:t xml:space="preserve"> | </w:t>
      </w:r>
    </w:p>
    <w:p w14:paraId="12953452" w14:textId="77777777" w:rsidR="0013506D" w:rsidRDefault="0013506D" w:rsidP="0013506D">
      <w:r>
        <w:t>2019-2021</w:t>
      </w:r>
    </w:p>
    <w:p w14:paraId="454DE76F" w14:textId="06C09B90" w:rsidR="007A0F44" w:rsidRDefault="0013506D" w:rsidP="0013506D">
      <w:r>
        <w:t xml:space="preserve">From </w:t>
      </w:r>
      <w:proofErr w:type="spellStart"/>
      <w:r>
        <w:t>Rashtrasant</w:t>
      </w:r>
      <w:proofErr w:type="spellEnd"/>
      <w:r>
        <w:t xml:space="preserve"> </w:t>
      </w:r>
      <w:proofErr w:type="spellStart"/>
      <w:r>
        <w:t>Tukadoji</w:t>
      </w:r>
      <w:proofErr w:type="spellEnd"/>
      <w:r>
        <w:t xml:space="preserve"> Maharaj, Nagpur University at Gov. Institute of Science, Nagpur.</w:t>
      </w:r>
    </w:p>
    <w:p w14:paraId="49CE07C3" w14:textId="4335EB9C" w:rsidR="0013506D" w:rsidRDefault="0013506D" w:rsidP="001350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3506D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47462F" wp14:editId="609C8F5B">
                <wp:simplePos x="0" y="0"/>
                <wp:positionH relativeFrom="column">
                  <wp:posOffset>-552450</wp:posOffset>
                </wp:positionH>
                <wp:positionV relativeFrom="paragraph">
                  <wp:posOffset>0</wp:posOffset>
                </wp:positionV>
                <wp:extent cx="274320" cy="274320"/>
                <wp:effectExtent l="0" t="0" r="0" b="0"/>
                <wp:wrapSquare wrapText="bothSides"/>
                <wp:docPr id="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5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4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ECA0E6" id="Skills in circle icon" o:spid="_x0000_s1026" alt="Skills icon" style="position:absolute;margin-left:-43.5pt;margin-top:0;width:21.6pt;height:21.6pt;z-index:251658240;mso-width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TAOiEAAG/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4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6;22,20;18,24;14,26;10,25;7,23;4,21;6,26;10,29;16,30;22,33;27,37;54,65;59,69;62,70;66,69;68,67;68,63;66,59;43,35;32,23;30,18;29,12;26,8;22,5;17,0;24,1;29,5;32,10;33,16;34,20;37,23;69,56;72,61;72,66;69,70;65,73;61,74;56,71;34,50;22,37;17,35;11,33;6,31;2,26;0,20;0,14;6,17;11,21;14,22;16,21;19,18;21,15;21,13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square"/>
              </v:group>
            </w:pict>
          </mc:Fallback>
        </mc:AlternateContent>
      </w:r>
      <w:r w:rsidRPr="0013506D">
        <w:rPr>
          <w:rFonts w:asciiTheme="majorHAnsi" w:hAnsiTheme="majorHAnsi" w:cstheme="majorHAnsi"/>
          <w:b/>
          <w:bCs/>
          <w:sz w:val="32"/>
          <w:szCs w:val="32"/>
        </w:rPr>
        <w:t>PROFESSIONAL</w:t>
      </w:r>
      <w:r>
        <w:rPr>
          <w:b/>
          <w:bCs/>
          <w:sz w:val="32"/>
          <w:szCs w:val="32"/>
        </w:rPr>
        <w:t xml:space="preserve"> </w:t>
      </w:r>
      <w:r w:rsidRPr="0013506D">
        <w:rPr>
          <w:rFonts w:asciiTheme="majorHAnsi" w:hAnsiTheme="majorHAnsi" w:cstheme="majorHAnsi"/>
          <w:b/>
          <w:bCs/>
          <w:sz w:val="32"/>
          <w:szCs w:val="32"/>
        </w:rPr>
        <w:t>SKIL</w:t>
      </w:r>
      <w:r>
        <w:rPr>
          <w:rFonts w:asciiTheme="majorHAnsi" w:hAnsiTheme="majorHAnsi" w:cstheme="majorHAnsi"/>
          <w:b/>
          <w:bCs/>
          <w:sz w:val="32"/>
          <w:szCs w:val="32"/>
        </w:rPr>
        <w:t>L</w:t>
      </w:r>
    </w:p>
    <w:p w14:paraId="5256B9F6" w14:textId="77777777" w:rsidR="00B14C71" w:rsidRPr="00B14C71" w:rsidRDefault="0013506D" w:rsidP="0013506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 xml:space="preserve">Having </w:t>
      </w:r>
      <w:r>
        <w:rPr>
          <w:b/>
          <w:sz w:val="24"/>
          <w:szCs w:val="24"/>
        </w:rPr>
        <w:t xml:space="preserve">2+ years </w:t>
      </w:r>
      <w:r>
        <w:rPr>
          <w:sz w:val="24"/>
          <w:szCs w:val="24"/>
        </w:rPr>
        <w:t xml:space="preserve">of Experience in </w:t>
      </w:r>
      <w:r>
        <w:rPr>
          <w:b/>
          <w:sz w:val="24"/>
          <w:szCs w:val="24"/>
        </w:rPr>
        <w:t xml:space="preserve">Software testing </w:t>
      </w:r>
      <w:r w:rsidR="00B14C71">
        <w:rPr>
          <w:b/>
          <w:sz w:val="24"/>
          <w:szCs w:val="24"/>
        </w:rPr>
        <w:t xml:space="preserve">as a </w:t>
      </w:r>
      <w:proofErr w:type="gramStart"/>
      <w:r w:rsidR="00B14C71">
        <w:rPr>
          <w:b/>
          <w:sz w:val="24"/>
          <w:szCs w:val="24"/>
        </w:rPr>
        <w:t>QA  Engineer</w:t>
      </w:r>
      <w:proofErr w:type="gramEnd"/>
      <w:r w:rsidR="00B14C71">
        <w:rPr>
          <w:b/>
          <w:sz w:val="24"/>
          <w:szCs w:val="24"/>
        </w:rPr>
        <w:t>.</w:t>
      </w:r>
    </w:p>
    <w:p w14:paraId="069CA4AE" w14:textId="36801B72" w:rsidR="0013506D" w:rsidRPr="00FB3293" w:rsidRDefault="00B14C71" w:rsidP="0013506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 xml:space="preserve">Proficient as QA Engineer in Automation Testing. Core JAVA concepts, selenium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with JAVA, API testing, POSTMAN, Functional </w:t>
      </w:r>
      <w:proofErr w:type="gramStart"/>
      <w:r>
        <w:rPr>
          <w:sz w:val="24"/>
          <w:szCs w:val="24"/>
        </w:rPr>
        <w:t>testing ,</w:t>
      </w:r>
      <w:proofErr w:type="gramEnd"/>
      <w:r>
        <w:rPr>
          <w:sz w:val="24"/>
          <w:szCs w:val="24"/>
        </w:rPr>
        <w:t xml:space="preserve"> non-functional testing, Database testing.</w:t>
      </w:r>
    </w:p>
    <w:p w14:paraId="6C57483E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experience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analyzing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stories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Sprint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Backlog.</w:t>
      </w:r>
    </w:p>
    <w:p w14:paraId="71AEF7E5" w14:textId="6B7B5906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Knowledge</w:t>
      </w:r>
      <w:r w:rsidRPr="00FB3293">
        <w:rPr>
          <w:spacing w:val="57"/>
          <w:sz w:val="24"/>
          <w:szCs w:val="24"/>
        </w:rPr>
        <w:t xml:space="preserve"> </w:t>
      </w:r>
      <w:r w:rsidRPr="00FB3293">
        <w:rPr>
          <w:sz w:val="24"/>
          <w:szCs w:val="24"/>
        </w:rPr>
        <w:t>in</w:t>
      </w:r>
      <w:r w:rsidRPr="00FB3293">
        <w:rPr>
          <w:spacing w:val="59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Testing</w:t>
      </w:r>
      <w:r w:rsidRPr="00FB3293">
        <w:rPr>
          <w:b/>
          <w:bCs/>
          <w:spacing w:val="1"/>
          <w:sz w:val="24"/>
          <w:szCs w:val="24"/>
        </w:rPr>
        <w:t xml:space="preserve"> </w:t>
      </w:r>
      <w:proofErr w:type="spellStart"/>
      <w:proofErr w:type="gramStart"/>
      <w:r w:rsidRPr="00FB3293">
        <w:rPr>
          <w:b/>
          <w:bCs/>
          <w:sz w:val="24"/>
          <w:szCs w:val="24"/>
        </w:rPr>
        <w:t>Methodology,Test</w:t>
      </w:r>
      <w:proofErr w:type="spellEnd"/>
      <w:proofErr w:type="gramEnd"/>
      <w:r w:rsidRPr="00FB3293">
        <w:rPr>
          <w:b/>
          <w:bCs/>
          <w:spacing w:val="59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Scenarios,</w:t>
      </w:r>
      <w:r w:rsidRPr="00FB3293">
        <w:rPr>
          <w:b/>
          <w:bCs/>
          <w:spacing w:val="58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design  Test</w:t>
      </w:r>
      <w:r w:rsidRPr="00FB3293">
        <w:rPr>
          <w:b/>
          <w:bCs/>
          <w:spacing w:val="58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cases,</w:t>
      </w:r>
      <w:r w:rsidRPr="00FB3293">
        <w:rPr>
          <w:b/>
          <w:bCs/>
          <w:spacing w:val="58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defect</w:t>
      </w:r>
      <w:r w:rsidRPr="00FB3293">
        <w:rPr>
          <w:b/>
          <w:bCs/>
          <w:spacing w:val="59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analysis</w:t>
      </w:r>
      <w:r w:rsidRPr="00FB3293">
        <w:rPr>
          <w:b/>
          <w:bCs/>
          <w:spacing w:val="-57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and</w:t>
      </w:r>
      <w:r w:rsidRPr="00FB3293">
        <w:rPr>
          <w:b/>
          <w:bCs/>
          <w:spacing w:val="2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defect</w:t>
      </w:r>
      <w:r w:rsidRPr="00FB3293">
        <w:rPr>
          <w:b/>
          <w:bCs/>
          <w:spacing w:val="-1"/>
          <w:sz w:val="24"/>
          <w:szCs w:val="24"/>
        </w:rPr>
        <w:t xml:space="preserve"> </w:t>
      </w:r>
      <w:r w:rsidRPr="00FB3293">
        <w:rPr>
          <w:b/>
          <w:bCs/>
          <w:sz w:val="24"/>
          <w:szCs w:val="24"/>
        </w:rPr>
        <w:t>report</w:t>
      </w:r>
      <w:r w:rsidRPr="00FB3293">
        <w:rPr>
          <w:sz w:val="24"/>
          <w:szCs w:val="24"/>
        </w:rPr>
        <w:t>.</w:t>
      </w:r>
    </w:p>
    <w:p w14:paraId="76132799" w14:textId="68BD5ADB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>defect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logging</w:t>
      </w:r>
      <w:r>
        <w:rPr>
          <w:sz w:val="24"/>
          <w:szCs w:val="24"/>
        </w:rPr>
        <w:t xml:space="preserve">, management and </w:t>
      </w:r>
      <w:r>
        <w:rPr>
          <w:b/>
          <w:sz w:val="24"/>
          <w:szCs w:val="24"/>
        </w:rPr>
        <w:t>tracking</w:t>
      </w:r>
      <w:r>
        <w:rPr>
          <w:sz w:val="24"/>
          <w:szCs w:val="24"/>
        </w:rPr>
        <w:t>.</w:t>
      </w:r>
    </w:p>
    <w:p w14:paraId="182A737E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 xml:space="preserve">In-depth knowledge of </w:t>
      </w:r>
      <w:r w:rsidRPr="00FB3293">
        <w:rPr>
          <w:b/>
          <w:sz w:val="24"/>
          <w:szCs w:val="24"/>
        </w:rPr>
        <w:t>SDLC</w:t>
      </w:r>
      <w:r w:rsidRPr="00FB3293">
        <w:rPr>
          <w:sz w:val="24"/>
          <w:szCs w:val="24"/>
        </w:rPr>
        <w:t xml:space="preserve"> and </w:t>
      </w:r>
      <w:r w:rsidRPr="00FB3293">
        <w:rPr>
          <w:b/>
          <w:sz w:val="24"/>
          <w:szCs w:val="24"/>
        </w:rPr>
        <w:t>STLC</w:t>
      </w:r>
      <w:r w:rsidRPr="00FB3293">
        <w:rPr>
          <w:sz w:val="24"/>
          <w:szCs w:val="24"/>
        </w:rPr>
        <w:t xml:space="preserve"> phases and testing methodologies, processes</w:t>
      </w:r>
      <w:r>
        <w:rPr>
          <w:sz w:val="24"/>
          <w:szCs w:val="24"/>
        </w:rPr>
        <w:t>.</w:t>
      </w:r>
    </w:p>
    <w:p w14:paraId="4F55B9EB" w14:textId="77777777" w:rsidR="00E83B4B" w:rsidRPr="00E83B4B" w:rsidRDefault="00FB3293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Expertise in designing, writing and executing the test cases and decision tables.</w:t>
      </w:r>
    </w:p>
    <w:p w14:paraId="5B769F17" w14:textId="7D210A02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rFonts w:ascii="Times New Roman" w:eastAsia="Times New Roman" w:hAnsi="Times New Roman" w:cs="Times New Roman"/>
        </w:rPr>
        <w:t xml:space="preserve">Extensive experience in test design and execution. </w:t>
      </w:r>
    </w:p>
    <w:p w14:paraId="72AF8728" w14:textId="28EC6EDF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Cs w:val="24"/>
        </w:rPr>
        <w:t>Good</w:t>
      </w:r>
      <w:r w:rsidRPr="00FB3293">
        <w:rPr>
          <w:spacing w:val="-1"/>
          <w:szCs w:val="24"/>
        </w:rPr>
        <w:t xml:space="preserve"> </w:t>
      </w:r>
      <w:r w:rsidRPr="00FB3293">
        <w:rPr>
          <w:szCs w:val="24"/>
        </w:rPr>
        <w:t>understanding</w:t>
      </w:r>
      <w:r w:rsidRPr="00FB3293">
        <w:rPr>
          <w:spacing w:val="-4"/>
          <w:szCs w:val="24"/>
        </w:rPr>
        <w:t xml:space="preserve"> </w:t>
      </w:r>
      <w:r w:rsidRPr="00FB3293">
        <w:rPr>
          <w:szCs w:val="24"/>
        </w:rPr>
        <w:t>in</w:t>
      </w:r>
      <w:r w:rsidRPr="00FB3293">
        <w:rPr>
          <w:spacing w:val="1"/>
          <w:szCs w:val="24"/>
        </w:rPr>
        <w:t xml:space="preserve"> </w:t>
      </w:r>
      <w:r w:rsidRPr="00FB3293">
        <w:rPr>
          <w:b/>
          <w:szCs w:val="24"/>
        </w:rPr>
        <w:t>JAVA,</w:t>
      </w:r>
      <w:r w:rsidRPr="00FB3293">
        <w:rPr>
          <w:b/>
          <w:spacing w:val="-1"/>
          <w:szCs w:val="24"/>
        </w:rPr>
        <w:t xml:space="preserve"> </w:t>
      </w:r>
      <w:r w:rsidRPr="00FB3293">
        <w:rPr>
          <w:b/>
          <w:szCs w:val="24"/>
        </w:rPr>
        <w:t>OOPs Concept.</w:t>
      </w:r>
    </w:p>
    <w:p w14:paraId="6D9F0B45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24"/>
          <w:szCs w:val="24"/>
        </w:rPr>
        <w:t xml:space="preserve">Experience working in an </w:t>
      </w:r>
      <w:r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/ </w:t>
      </w:r>
      <w:r>
        <w:rPr>
          <w:b/>
          <w:sz w:val="24"/>
          <w:szCs w:val="24"/>
        </w:rPr>
        <w:t>Scrum</w:t>
      </w:r>
      <w:r>
        <w:rPr>
          <w:sz w:val="24"/>
          <w:szCs w:val="24"/>
        </w:rPr>
        <w:t xml:space="preserve"> development process.</w:t>
      </w:r>
    </w:p>
    <w:p w14:paraId="673FDC31" w14:textId="77777777" w:rsidR="00FB3293" w:rsidRPr="00FB3293" w:rsidRDefault="00FB3293" w:rsidP="00FB329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Participate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sz w:val="24"/>
          <w:szCs w:val="24"/>
        </w:rPr>
        <w:t>in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scrum</w:t>
      </w:r>
      <w:r w:rsidRPr="00FB3293">
        <w:rPr>
          <w:b/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meeting</w:t>
      </w:r>
      <w:r w:rsidRPr="00FB3293">
        <w:rPr>
          <w:b/>
          <w:spacing w:val="1"/>
          <w:sz w:val="24"/>
          <w:szCs w:val="24"/>
        </w:rPr>
        <w:t xml:space="preserve"> </w:t>
      </w:r>
      <w:r w:rsidRPr="00FB3293">
        <w:rPr>
          <w:sz w:val="24"/>
          <w:szCs w:val="24"/>
        </w:rPr>
        <w:t>to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discuss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about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sz w:val="24"/>
          <w:szCs w:val="24"/>
        </w:rPr>
        <w:t>project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progress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report every</w:t>
      </w:r>
      <w:r w:rsidRPr="00FB3293">
        <w:rPr>
          <w:spacing w:val="-4"/>
          <w:sz w:val="24"/>
          <w:szCs w:val="24"/>
        </w:rPr>
        <w:t xml:space="preserve"> </w:t>
      </w:r>
      <w:r w:rsidRPr="00FB3293">
        <w:rPr>
          <w:sz w:val="24"/>
          <w:szCs w:val="24"/>
        </w:rPr>
        <w:t>day.</w:t>
      </w:r>
    </w:p>
    <w:p w14:paraId="371C2E3E" w14:textId="77777777" w:rsidR="00E83B4B" w:rsidRPr="00E83B4B" w:rsidRDefault="00FB3293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3293">
        <w:rPr>
          <w:sz w:val="24"/>
          <w:szCs w:val="24"/>
        </w:rPr>
        <w:t>Performed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sz w:val="24"/>
          <w:szCs w:val="24"/>
        </w:rPr>
        <w:t>different</w:t>
      </w:r>
      <w:r w:rsidRPr="00FB3293">
        <w:rPr>
          <w:spacing w:val="-1"/>
          <w:sz w:val="24"/>
          <w:szCs w:val="24"/>
        </w:rPr>
        <w:t xml:space="preserve"> </w:t>
      </w:r>
      <w:r w:rsidRPr="00FB3293">
        <w:rPr>
          <w:sz w:val="24"/>
          <w:szCs w:val="24"/>
        </w:rPr>
        <w:t>testing</w:t>
      </w:r>
      <w:r w:rsidRPr="00FB3293">
        <w:rPr>
          <w:spacing w:val="-5"/>
          <w:sz w:val="24"/>
          <w:szCs w:val="24"/>
        </w:rPr>
        <w:t xml:space="preserve"> </w:t>
      </w:r>
      <w:r w:rsidRPr="00FB3293">
        <w:rPr>
          <w:sz w:val="24"/>
          <w:szCs w:val="24"/>
        </w:rPr>
        <w:t>like</w:t>
      </w:r>
      <w:r w:rsidRPr="00FB3293">
        <w:rPr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Sanity</w:t>
      </w:r>
      <w:r w:rsidRPr="00FB3293">
        <w:rPr>
          <w:b/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Testing,</w:t>
      </w:r>
      <w:r w:rsidRPr="00FB3293">
        <w:rPr>
          <w:b/>
          <w:spacing w:val="-1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Functional</w:t>
      </w:r>
      <w:r w:rsidRPr="00FB3293">
        <w:rPr>
          <w:b/>
          <w:spacing w:val="-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Testing,</w:t>
      </w:r>
      <w:r w:rsidRPr="00FB3293">
        <w:rPr>
          <w:b/>
          <w:spacing w:val="-1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Regression</w:t>
      </w:r>
      <w:r w:rsidRPr="00FB3293">
        <w:rPr>
          <w:b/>
          <w:spacing w:val="2"/>
          <w:sz w:val="24"/>
          <w:szCs w:val="24"/>
        </w:rPr>
        <w:t xml:space="preserve"> </w:t>
      </w:r>
      <w:r w:rsidRPr="00FB3293">
        <w:rPr>
          <w:b/>
          <w:sz w:val="24"/>
          <w:szCs w:val="24"/>
        </w:rPr>
        <w:t>and Retesting.</w:t>
      </w:r>
    </w:p>
    <w:p w14:paraId="789CD72B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>Expertise</w:t>
      </w:r>
      <w:r w:rsidRPr="00E83B4B">
        <w:rPr>
          <w:spacing w:val="-2"/>
          <w:sz w:val="24"/>
          <w:szCs w:val="24"/>
        </w:rPr>
        <w:t xml:space="preserve"> </w:t>
      </w:r>
      <w:r w:rsidRPr="00E83B4B">
        <w:rPr>
          <w:sz w:val="24"/>
          <w:szCs w:val="24"/>
        </w:rPr>
        <w:t>in</w:t>
      </w:r>
      <w:r w:rsidRPr="00E83B4B">
        <w:rPr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TestNG,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Annotations,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and</w:t>
      </w:r>
      <w:r w:rsidRPr="00E83B4B">
        <w:rPr>
          <w:b/>
          <w:spacing w:val="-3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keywords in automation.</w:t>
      </w:r>
    </w:p>
    <w:p w14:paraId="0A3DD5AD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>Executed</w:t>
      </w:r>
      <w:r w:rsidRPr="00E83B4B">
        <w:rPr>
          <w:spacing w:val="-2"/>
          <w:sz w:val="24"/>
          <w:szCs w:val="24"/>
        </w:rPr>
        <w:t xml:space="preserve"> </w:t>
      </w:r>
      <w:r w:rsidRPr="00E83B4B">
        <w:rPr>
          <w:sz w:val="24"/>
          <w:szCs w:val="24"/>
        </w:rPr>
        <w:t>test</w:t>
      </w:r>
      <w:r w:rsidRPr="00E83B4B">
        <w:rPr>
          <w:spacing w:val="-1"/>
          <w:sz w:val="24"/>
          <w:szCs w:val="24"/>
        </w:rPr>
        <w:t xml:space="preserve"> </w:t>
      </w:r>
      <w:r w:rsidRPr="00E83B4B">
        <w:rPr>
          <w:sz w:val="24"/>
          <w:szCs w:val="24"/>
        </w:rPr>
        <w:t>scripts</w:t>
      </w:r>
      <w:r w:rsidRPr="00E83B4B">
        <w:rPr>
          <w:spacing w:val="-1"/>
          <w:sz w:val="24"/>
          <w:szCs w:val="24"/>
        </w:rPr>
        <w:t xml:space="preserve"> </w:t>
      </w:r>
      <w:r w:rsidRPr="00E83B4B">
        <w:rPr>
          <w:sz w:val="24"/>
          <w:szCs w:val="24"/>
        </w:rPr>
        <w:t xml:space="preserve">on </w:t>
      </w:r>
      <w:r>
        <w:rPr>
          <w:b/>
          <w:sz w:val="24"/>
          <w:szCs w:val="24"/>
        </w:rPr>
        <w:t>Microsoft edge</w:t>
      </w:r>
      <w:r w:rsidRPr="00E83B4B">
        <w:rPr>
          <w:b/>
          <w:sz w:val="24"/>
          <w:szCs w:val="24"/>
        </w:rPr>
        <w:t>,</w:t>
      </w:r>
      <w:r w:rsidRPr="00E83B4B">
        <w:rPr>
          <w:b/>
          <w:spacing w:val="-2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Firefox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and Google</w:t>
      </w:r>
      <w:r w:rsidRPr="00E83B4B">
        <w:rPr>
          <w:b/>
          <w:spacing w:val="-1"/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>chrome</w:t>
      </w:r>
      <w:r w:rsidRPr="00E83B4B">
        <w:rPr>
          <w:sz w:val="24"/>
          <w:szCs w:val="24"/>
        </w:rPr>
        <w:t>.</w:t>
      </w:r>
    </w:p>
    <w:p w14:paraId="15C75B38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 xml:space="preserve">Experience on </w:t>
      </w:r>
      <w:r w:rsidRPr="00E83B4B">
        <w:rPr>
          <w:b/>
          <w:sz w:val="24"/>
          <w:szCs w:val="24"/>
        </w:rPr>
        <w:t>Selenium Web Driver</w:t>
      </w:r>
      <w:r w:rsidRPr="00E83B4B">
        <w:rPr>
          <w:sz w:val="24"/>
          <w:szCs w:val="24"/>
        </w:rPr>
        <w:t xml:space="preserve">, creating Scripts in </w:t>
      </w:r>
      <w:r w:rsidRPr="00E83B4B">
        <w:rPr>
          <w:b/>
          <w:sz w:val="24"/>
          <w:szCs w:val="24"/>
        </w:rPr>
        <w:t>selenium</w:t>
      </w:r>
      <w:r w:rsidRPr="00E83B4B">
        <w:rPr>
          <w:sz w:val="24"/>
          <w:szCs w:val="24"/>
        </w:rPr>
        <w:t>.</w:t>
      </w:r>
    </w:p>
    <w:p w14:paraId="1784DCF3" w14:textId="663FFFF6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 w:val="24"/>
          <w:szCs w:val="24"/>
        </w:rPr>
        <w:t xml:space="preserve">Exposure to </w:t>
      </w:r>
      <w:r w:rsidRPr="00E83B4B">
        <w:rPr>
          <w:b/>
          <w:sz w:val="24"/>
          <w:szCs w:val="24"/>
        </w:rPr>
        <w:t>Web</w:t>
      </w:r>
      <w:r w:rsidRPr="00E83B4B">
        <w:rPr>
          <w:sz w:val="24"/>
          <w:szCs w:val="24"/>
        </w:rPr>
        <w:t xml:space="preserve"> </w:t>
      </w:r>
      <w:r w:rsidRPr="00E83B4B">
        <w:rPr>
          <w:b/>
          <w:sz w:val="24"/>
          <w:szCs w:val="24"/>
        </w:rPr>
        <w:t xml:space="preserve">Services, </w:t>
      </w:r>
      <w:r w:rsidR="00B14C71" w:rsidRPr="00E83B4B">
        <w:rPr>
          <w:b/>
          <w:sz w:val="24"/>
          <w:szCs w:val="24"/>
        </w:rPr>
        <w:t>REST, API</w:t>
      </w:r>
      <w:r w:rsidRPr="00E83B4B">
        <w:rPr>
          <w:b/>
          <w:sz w:val="24"/>
          <w:szCs w:val="24"/>
        </w:rPr>
        <w:t xml:space="preserve"> Testing.</w:t>
      </w:r>
    </w:p>
    <w:p w14:paraId="3C6F2682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bCs/>
        </w:rPr>
        <w:t>Knowledge</w:t>
      </w:r>
      <w:r w:rsidRPr="00E83B4B">
        <w:rPr>
          <w:b/>
        </w:rPr>
        <w:t xml:space="preserve"> </w:t>
      </w:r>
      <w:r w:rsidRPr="00E83B4B">
        <w:rPr>
          <w:bCs/>
        </w:rPr>
        <w:t>in</w:t>
      </w:r>
      <w:r w:rsidRPr="00E83B4B">
        <w:rPr>
          <w:b/>
        </w:rPr>
        <w:t xml:space="preserve"> ADHOC TESTING, ACCEPTANCE TESTING, PERFORMANCE TESTING. </w:t>
      </w:r>
    </w:p>
    <w:p w14:paraId="242BA5A5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t xml:space="preserve">Expertise in </w:t>
      </w:r>
      <w:r w:rsidRPr="00E83B4B">
        <w:rPr>
          <w:b/>
        </w:rPr>
        <w:t>Defect Life Cycle / Bug Life Cycle</w:t>
      </w:r>
      <w:r>
        <w:t xml:space="preserve">. </w:t>
      </w:r>
    </w:p>
    <w:p w14:paraId="425D44FF" w14:textId="7777777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3B4B">
        <w:rPr>
          <w:szCs w:val="24"/>
        </w:rPr>
        <w:t xml:space="preserve">Must have experience in </w:t>
      </w:r>
      <w:r w:rsidRPr="00E83B4B">
        <w:rPr>
          <w:b/>
          <w:szCs w:val="24"/>
        </w:rPr>
        <w:t xml:space="preserve">JAVA </w:t>
      </w:r>
      <w:r w:rsidRPr="00E83B4B">
        <w:rPr>
          <w:bCs/>
          <w:szCs w:val="24"/>
        </w:rPr>
        <w:t>and</w:t>
      </w:r>
      <w:r w:rsidRPr="00E83B4B">
        <w:rPr>
          <w:b/>
          <w:szCs w:val="24"/>
        </w:rPr>
        <w:t xml:space="preserve"> </w:t>
      </w:r>
      <w:r w:rsidRPr="00E83B4B">
        <w:rPr>
          <w:bCs/>
          <w:szCs w:val="24"/>
        </w:rPr>
        <w:t>knowledge</w:t>
      </w:r>
      <w:r w:rsidRPr="00E83B4B">
        <w:rPr>
          <w:b/>
          <w:szCs w:val="24"/>
        </w:rPr>
        <w:t xml:space="preserve"> of SQL</w:t>
      </w:r>
      <w:r w:rsidRPr="00E83B4B">
        <w:rPr>
          <w:szCs w:val="24"/>
        </w:rPr>
        <w:t>.</w:t>
      </w:r>
      <w:r w:rsidRPr="00E83B4B">
        <w:t xml:space="preserve"> </w:t>
      </w:r>
    </w:p>
    <w:p w14:paraId="2A2B0E84" w14:textId="256D4534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t xml:space="preserve">Familiar with use of </w:t>
      </w:r>
      <w:r w:rsidRPr="00E83B4B">
        <w:rPr>
          <w:b/>
        </w:rPr>
        <w:t xml:space="preserve">MAVEN </w:t>
      </w:r>
      <w:r w:rsidRPr="00E83B4B">
        <w:rPr>
          <w:bCs/>
        </w:rPr>
        <w:t xml:space="preserve">and </w:t>
      </w:r>
      <w:r w:rsidRPr="00E83B4B">
        <w:rPr>
          <w:b/>
        </w:rPr>
        <w:t>Data Driven framework</w:t>
      </w:r>
      <w:r>
        <w:rPr>
          <w:b/>
        </w:rPr>
        <w:t>.</w:t>
      </w:r>
    </w:p>
    <w:p w14:paraId="6C04A671" w14:textId="097232FE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</w:rPr>
        <w:t>Ability to interact with clients and manage client expectations.</w:t>
      </w:r>
    </w:p>
    <w:p w14:paraId="73AB4DC6" w14:textId="270B9C07" w:rsidR="00E83B4B" w:rsidRPr="00E83B4B" w:rsidRDefault="00E83B4B" w:rsidP="00E83B4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t>Good communication, collaboration with proficiency at grasping new technical concepts quickly and utilize the same in a productive manner.</w:t>
      </w:r>
      <w:r w:rsidRPr="00E83B4B">
        <w:rPr>
          <w:rFonts w:ascii="Times New Roman" w:eastAsia="Times New Roman" w:hAnsi="Times New Roman" w:cs="Times New Roman"/>
          <w:b/>
        </w:rPr>
        <w:t xml:space="preserve"> </w:t>
      </w:r>
    </w:p>
    <w:p w14:paraId="1C62F628" w14:textId="77777777" w:rsid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111D58" w14:textId="77777777" w:rsid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3B4B">
        <w:rPr>
          <w:rFonts w:asciiTheme="majorHAnsi" w:hAnsiTheme="majorHAnsi" w:cstheme="majorHAnsi"/>
          <w:b/>
          <w:bCs/>
          <w:sz w:val="28"/>
          <w:szCs w:val="28"/>
        </w:rPr>
        <w:t>DECLAIRATION</w:t>
      </w:r>
    </w:p>
    <w:p w14:paraId="349D8FCA" w14:textId="77777777" w:rsidR="00E83B4B" w:rsidRDefault="00E83B4B" w:rsidP="00E83B4B"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r>
        <w:t xml:space="preserve"> I hereby declare that the above written particulars are true to the best of my knowledge and belief.</w:t>
      </w:r>
    </w:p>
    <w:p w14:paraId="6420C626" w14:textId="5DE7951D" w:rsidR="00E83B4B" w:rsidRP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Place: Nagpur </w:t>
      </w:r>
      <w:r>
        <w:tab/>
        <w:t xml:space="preserve">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Regards,  </w:t>
      </w:r>
      <w:r>
        <w:t xml:space="preserve"> </w:t>
      </w:r>
    </w:p>
    <w:p w14:paraId="585E9A03" w14:textId="77777777" w:rsidR="00E83B4B" w:rsidRPr="00E83B4B" w:rsidRDefault="00E83B4B" w:rsidP="00E83B4B">
      <w:pPr>
        <w:spacing w:after="56" w:line="259" w:lineRule="auto"/>
        <w:ind w:right="24"/>
        <w:jc w:val="right"/>
        <w:rPr>
          <w:rFonts w:asciiTheme="majorHAnsi" w:hAnsiTheme="majorHAnsi" w:cstheme="majorHAnsi"/>
          <w:b/>
          <w:bCs/>
        </w:rPr>
      </w:pPr>
      <w:r w:rsidRPr="00E83B4B">
        <w:rPr>
          <w:rFonts w:asciiTheme="majorHAnsi" w:eastAsia="Times New Roman" w:hAnsiTheme="majorHAnsi" w:cstheme="majorHAnsi"/>
          <w:b/>
          <w:bCs/>
        </w:rPr>
        <w:t xml:space="preserve">Komal Gawali </w:t>
      </w:r>
      <w:r w:rsidRPr="00E83B4B">
        <w:rPr>
          <w:rFonts w:asciiTheme="majorHAnsi" w:hAnsiTheme="majorHAnsi" w:cstheme="majorHAnsi"/>
          <w:b/>
          <w:bCs/>
        </w:rPr>
        <w:t xml:space="preserve"> </w:t>
      </w:r>
    </w:p>
    <w:p w14:paraId="44F57B8B" w14:textId="404748BF" w:rsidR="00E83B4B" w:rsidRPr="00E83B4B" w:rsidRDefault="00E83B4B" w:rsidP="00E83B4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FC4A71" w14:textId="20ECE9E2" w:rsidR="00FB3293" w:rsidRPr="00E83B4B" w:rsidRDefault="00FB3293" w:rsidP="00E83B4B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84815F0" w14:textId="77777777" w:rsidR="0013506D" w:rsidRPr="00FB3293" w:rsidRDefault="0013506D" w:rsidP="0013506D">
      <w:pPr>
        <w:rPr>
          <w:rFonts w:asciiTheme="majorHAnsi" w:hAnsiTheme="majorHAnsi" w:cstheme="majorHAnsi"/>
          <w:sz w:val="24"/>
          <w:szCs w:val="24"/>
        </w:rPr>
      </w:pPr>
    </w:p>
    <w:sectPr w:rsidR="0013506D" w:rsidRPr="00FB3293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ABFF" w14:textId="77777777" w:rsidR="007455D2" w:rsidRDefault="007455D2" w:rsidP="00F534FB">
      <w:pPr>
        <w:spacing w:after="0"/>
      </w:pPr>
      <w:r>
        <w:separator/>
      </w:r>
    </w:p>
  </w:endnote>
  <w:endnote w:type="continuationSeparator" w:id="0">
    <w:p w14:paraId="0AA87FD2" w14:textId="77777777" w:rsidR="007455D2" w:rsidRDefault="007455D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E53A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6DAE" w14:textId="77777777" w:rsidR="007455D2" w:rsidRDefault="007455D2" w:rsidP="00F534FB">
      <w:pPr>
        <w:spacing w:after="0"/>
      </w:pPr>
      <w:r>
        <w:separator/>
      </w:r>
    </w:p>
  </w:footnote>
  <w:footnote w:type="continuationSeparator" w:id="0">
    <w:p w14:paraId="756AD4CB" w14:textId="77777777" w:rsidR="007455D2" w:rsidRDefault="007455D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E6C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9FC1980" wp14:editId="776AFC1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7982D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3394C65"/>
    <w:multiLevelType w:val="hybridMultilevel"/>
    <w:tmpl w:val="D7DE0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AE3E87"/>
    <w:multiLevelType w:val="hybridMultilevel"/>
    <w:tmpl w:val="D6260D68"/>
    <w:lvl w:ilvl="0" w:tplc="D0A61A3C">
      <w:start w:val="1"/>
      <w:numFmt w:val="bullet"/>
      <w:lvlText w:val="•"/>
      <w:lvlJc w:val="left"/>
      <w:pPr>
        <w:ind w:left="7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7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B08E6"/>
    <w:multiLevelType w:val="hybridMultilevel"/>
    <w:tmpl w:val="60BA427E"/>
    <w:lvl w:ilvl="0" w:tplc="A20C172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A6FCA288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color w:val="333333"/>
        <w:w w:val="98"/>
        <w:sz w:val="24"/>
        <w:szCs w:val="24"/>
        <w:lang w:val="en-US" w:eastAsia="en-US" w:bidi="ar-SA"/>
      </w:rPr>
    </w:lvl>
    <w:lvl w:ilvl="2" w:tplc="A6B289F8">
      <w:numFmt w:val="bullet"/>
      <w:lvlText w:val="•"/>
      <w:lvlJc w:val="left"/>
      <w:pPr>
        <w:ind w:left="2253" w:hanging="360"/>
      </w:pPr>
      <w:rPr>
        <w:lang w:val="en-US" w:eastAsia="en-US" w:bidi="ar-SA"/>
      </w:rPr>
    </w:lvl>
    <w:lvl w:ilvl="3" w:tplc="6AA0E30C">
      <w:numFmt w:val="bullet"/>
      <w:lvlText w:val="•"/>
      <w:lvlJc w:val="left"/>
      <w:pPr>
        <w:ind w:left="3266" w:hanging="360"/>
      </w:pPr>
      <w:rPr>
        <w:lang w:val="en-US" w:eastAsia="en-US" w:bidi="ar-SA"/>
      </w:rPr>
    </w:lvl>
    <w:lvl w:ilvl="4" w:tplc="D6FC2BD0">
      <w:numFmt w:val="bullet"/>
      <w:lvlText w:val="•"/>
      <w:lvlJc w:val="left"/>
      <w:pPr>
        <w:ind w:left="4280" w:hanging="360"/>
      </w:pPr>
      <w:rPr>
        <w:lang w:val="en-US" w:eastAsia="en-US" w:bidi="ar-SA"/>
      </w:rPr>
    </w:lvl>
    <w:lvl w:ilvl="5" w:tplc="25DA74FC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 w:tplc="71A2D13E">
      <w:numFmt w:val="bullet"/>
      <w:lvlText w:val="•"/>
      <w:lvlJc w:val="left"/>
      <w:pPr>
        <w:ind w:left="6306" w:hanging="360"/>
      </w:pPr>
      <w:rPr>
        <w:lang w:val="en-US" w:eastAsia="en-US" w:bidi="ar-SA"/>
      </w:rPr>
    </w:lvl>
    <w:lvl w:ilvl="7" w:tplc="D214CDAC">
      <w:numFmt w:val="bullet"/>
      <w:lvlText w:val="•"/>
      <w:lvlJc w:val="left"/>
      <w:pPr>
        <w:ind w:left="7320" w:hanging="360"/>
      </w:pPr>
      <w:rPr>
        <w:lang w:val="en-US" w:eastAsia="en-US" w:bidi="ar-SA"/>
      </w:rPr>
    </w:lvl>
    <w:lvl w:ilvl="8" w:tplc="E8EC4E50">
      <w:numFmt w:val="bullet"/>
      <w:lvlText w:val="•"/>
      <w:lvlJc w:val="left"/>
      <w:pPr>
        <w:ind w:left="8333" w:hanging="360"/>
      </w:pPr>
      <w:rPr>
        <w:lang w:val="en-US" w:eastAsia="en-US" w:bidi="ar-SA"/>
      </w:rPr>
    </w:lvl>
  </w:abstractNum>
  <w:abstractNum w:abstractNumId="17" w15:restartNumberingAfterBreak="0">
    <w:nsid w:val="446D52AC"/>
    <w:multiLevelType w:val="hybridMultilevel"/>
    <w:tmpl w:val="B9742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73CB1"/>
    <w:multiLevelType w:val="hybridMultilevel"/>
    <w:tmpl w:val="3634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97C4D"/>
    <w:multiLevelType w:val="hybridMultilevel"/>
    <w:tmpl w:val="DECCD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18131">
    <w:abstractNumId w:val="9"/>
  </w:num>
  <w:num w:numId="2" w16cid:durableId="805197448">
    <w:abstractNumId w:val="9"/>
    <w:lvlOverride w:ilvl="0">
      <w:startOverride w:val="1"/>
    </w:lvlOverride>
  </w:num>
  <w:num w:numId="3" w16cid:durableId="2089308159">
    <w:abstractNumId w:val="11"/>
  </w:num>
  <w:num w:numId="4" w16cid:durableId="938636635">
    <w:abstractNumId w:val="15"/>
  </w:num>
  <w:num w:numId="5" w16cid:durableId="1927491310">
    <w:abstractNumId w:val="8"/>
  </w:num>
  <w:num w:numId="6" w16cid:durableId="2015329643">
    <w:abstractNumId w:val="7"/>
  </w:num>
  <w:num w:numId="7" w16cid:durableId="279068487">
    <w:abstractNumId w:val="6"/>
  </w:num>
  <w:num w:numId="8" w16cid:durableId="2104646766">
    <w:abstractNumId w:val="5"/>
  </w:num>
  <w:num w:numId="9" w16cid:durableId="113520320">
    <w:abstractNumId w:val="4"/>
  </w:num>
  <w:num w:numId="10" w16cid:durableId="223373979">
    <w:abstractNumId w:val="3"/>
  </w:num>
  <w:num w:numId="11" w16cid:durableId="1437095780">
    <w:abstractNumId w:val="2"/>
  </w:num>
  <w:num w:numId="12" w16cid:durableId="568077769">
    <w:abstractNumId w:val="1"/>
  </w:num>
  <w:num w:numId="13" w16cid:durableId="1793985220">
    <w:abstractNumId w:val="0"/>
  </w:num>
  <w:num w:numId="14" w16cid:durableId="1730765841">
    <w:abstractNumId w:val="14"/>
  </w:num>
  <w:num w:numId="15" w16cid:durableId="1621379382">
    <w:abstractNumId w:val="12"/>
  </w:num>
  <w:num w:numId="16" w16cid:durableId="972251672">
    <w:abstractNumId w:val="18"/>
  </w:num>
  <w:num w:numId="17" w16cid:durableId="1129471415">
    <w:abstractNumId w:val="10"/>
  </w:num>
  <w:num w:numId="18" w16cid:durableId="393431380">
    <w:abstractNumId w:val="19"/>
  </w:num>
  <w:num w:numId="19" w16cid:durableId="922955233">
    <w:abstractNumId w:val="13"/>
  </w:num>
  <w:num w:numId="20" w16cid:durableId="2016112305">
    <w:abstractNumId w:val="17"/>
  </w:num>
  <w:num w:numId="21" w16cid:durableId="1260672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506D"/>
    <w:rsid w:val="00136C5D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1590"/>
    <w:rsid w:val="001B3B5F"/>
    <w:rsid w:val="001B720C"/>
    <w:rsid w:val="001C0DEE"/>
    <w:rsid w:val="001C3957"/>
    <w:rsid w:val="001C46E5"/>
    <w:rsid w:val="001E08A4"/>
    <w:rsid w:val="00204D1B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7D3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12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4DB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455D2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2DC9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4C71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3351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7E09"/>
    <w:rsid w:val="00DE136D"/>
    <w:rsid w:val="00DE4136"/>
    <w:rsid w:val="00DE4550"/>
    <w:rsid w:val="00DE477F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3B4B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18F9"/>
    <w:rsid w:val="00F904FC"/>
    <w:rsid w:val="00F935BF"/>
    <w:rsid w:val="00F94EB5"/>
    <w:rsid w:val="00FA4359"/>
    <w:rsid w:val="00FA4C84"/>
    <w:rsid w:val="00FB0F18"/>
    <w:rsid w:val="00FB3293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129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13506D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506D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qFormat/>
    <w:rsid w:val="0013506D"/>
    <w:pPr>
      <w:spacing w:before="20" w:after="0" w:line="240" w:lineRule="exact"/>
    </w:pPr>
    <w:rPr>
      <w:caps/>
      <w:color w:val="77448B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13506D"/>
    <w:rPr>
      <w:caps/>
      <w:color w:val="77448B" w:themeColor="accent1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3506D"/>
    <w:pPr>
      <w:ind w:left="720"/>
      <w:contextualSpacing/>
    </w:pPr>
  </w:style>
  <w:style w:type="paragraph" w:styleId="NoSpacing">
    <w:name w:val="No Spacing"/>
    <w:uiPriority w:val="1"/>
    <w:qFormat/>
    <w:rsid w:val="0013506D"/>
    <w:pPr>
      <w:spacing w:after="0"/>
      <w:ind w:left="3517" w:hanging="10"/>
    </w:pPr>
    <w:rPr>
      <w:rFonts w:ascii="Calibri" w:eastAsia="Calibri" w:hAnsi="Calibri" w:cs="Calibri"/>
      <w:color w:val="00000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ESH%20GOUR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6F7FD41CD42CB9593888B426E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B073B-5A0E-49EE-8E07-C61D078D4097}"/>
      </w:docPartPr>
      <w:docPartBody>
        <w:p w:rsidR="00B5229F" w:rsidRDefault="00000000">
          <w:pPr>
            <w:pStyle w:val="04B6F7FD41CD42CB9593888B426EDEDE"/>
          </w:pPr>
          <w:r w:rsidRPr="009D0878">
            <w:t>Address</w:t>
          </w:r>
        </w:p>
      </w:docPartBody>
    </w:docPart>
    <w:docPart>
      <w:docPartPr>
        <w:name w:val="B9DD89FB19F147F3A46FAABEEE60B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4A941-012D-49CB-AAF2-1D633135A87A}"/>
      </w:docPartPr>
      <w:docPartBody>
        <w:p w:rsidR="00B5229F" w:rsidRDefault="00000000">
          <w:pPr>
            <w:pStyle w:val="B9DD89FB19F147F3A46FAABEEE60BB6B"/>
          </w:pPr>
          <w:r w:rsidRPr="009D0878">
            <w:t>Phone</w:t>
          </w:r>
        </w:p>
      </w:docPartBody>
    </w:docPart>
    <w:docPart>
      <w:docPartPr>
        <w:name w:val="F1494C35F0CF4574ACEAA5C7BC07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BDA3-A102-4574-9693-DAA9A6571BC8}"/>
      </w:docPartPr>
      <w:docPartBody>
        <w:p w:rsidR="00B5229F" w:rsidRDefault="00000000">
          <w:pPr>
            <w:pStyle w:val="F1494C35F0CF4574ACEAA5C7BC077895"/>
          </w:pPr>
          <w:r w:rsidRPr="009D0878">
            <w:t>Email</w:t>
          </w:r>
        </w:p>
      </w:docPartBody>
    </w:docPart>
    <w:docPart>
      <w:docPartPr>
        <w:name w:val="91722920F1044EB5B05226B744ACE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AA7-0DBA-4737-B01B-C253FBDFD69D}"/>
      </w:docPartPr>
      <w:docPartBody>
        <w:p w:rsidR="00B5229F" w:rsidRDefault="00000000">
          <w:pPr>
            <w:pStyle w:val="91722920F1044EB5B05226B744ACEE74"/>
          </w:pPr>
          <w:r w:rsidRPr="00D85CA4">
            <w:t>Objective</w:t>
          </w:r>
        </w:p>
      </w:docPartBody>
    </w:docPart>
    <w:docPart>
      <w:docPartPr>
        <w:name w:val="A82889CA926042C0A3ABB62089366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8C021-C57C-46C8-9C95-2FB6540F5BF9}"/>
      </w:docPartPr>
      <w:docPartBody>
        <w:p w:rsidR="00B5229F" w:rsidRDefault="00000000">
          <w:pPr>
            <w:pStyle w:val="A82889CA926042C0A3ABB62089366207"/>
          </w:pPr>
          <w:r w:rsidRPr="00565B06">
            <w:t>Experience</w:t>
          </w:r>
        </w:p>
      </w:docPartBody>
    </w:docPart>
    <w:docPart>
      <w:docPartPr>
        <w:name w:val="3332AA26B8504586BD8A6885B674F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F9D2F-9DAE-477E-B324-A460EA0984E8}"/>
      </w:docPartPr>
      <w:docPartBody>
        <w:p w:rsidR="00B5229F" w:rsidRDefault="00983137" w:rsidP="00983137">
          <w:pPr>
            <w:pStyle w:val="3332AA26B8504586BD8A6885B674F31E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7"/>
    <w:rsid w:val="00082C39"/>
    <w:rsid w:val="003B0ED4"/>
    <w:rsid w:val="00983137"/>
    <w:rsid w:val="00B5229F"/>
    <w:rsid w:val="00F1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6F7FD41CD42CB9593888B426EDEDE">
    <w:name w:val="04B6F7FD41CD42CB9593888B426EDEDE"/>
  </w:style>
  <w:style w:type="paragraph" w:customStyle="1" w:styleId="B9DD89FB19F147F3A46FAABEEE60BB6B">
    <w:name w:val="B9DD89FB19F147F3A46FAABEEE60BB6B"/>
  </w:style>
  <w:style w:type="paragraph" w:customStyle="1" w:styleId="F1494C35F0CF4574ACEAA5C7BC077895">
    <w:name w:val="F1494C35F0CF4574ACEAA5C7BC077895"/>
  </w:style>
  <w:style w:type="paragraph" w:customStyle="1" w:styleId="91722920F1044EB5B05226B744ACEE74">
    <w:name w:val="91722920F1044EB5B05226B744ACEE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82889CA926042C0A3ABB62089366207">
    <w:name w:val="A82889CA926042C0A3ABB62089366207"/>
  </w:style>
  <w:style w:type="paragraph" w:customStyle="1" w:styleId="3332AA26B8504586BD8A6885B674F31E">
    <w:name w:val="3332AA26B8504586BD8A6885B674F31E"/>
    <w:rsid w:val="00983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Navi Mumbai, India</CompanyAddress>
  <CompanyPhone>7447398056</CompanyPhone>
  <CompanyFax/>
  <CompanyEmail>gawalichaitu2021@gmail.com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Test Analyst-QA | Tech Mahindra</vt:lpstr>
      <vt:lpstr>        02/2021 – current</vt:lpstr>
      <vt:lpstr>    M.Sc. | 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2023-02-15T08:16:00Z</dcterms:created>
  <dcterms:modified xsi:type="dcterms:W3CDTF">2023-02-21T09:56:00Z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